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8CEC3F" w14:textId="1C5710CB" w:rsidR="006F1FA5" w:rsidRDefault="006F1FA5" w:rsidP="006F1FA5">
      <w:r>
        <w:t xml:space="preserve">Figure </w:t>
      </w:r>
      <w:r w:rsidR="00271A8D">
        <w:t>1</w:t>
      </w:r>
      <w:r>
        <w:t xml:space="preserve">. Kaplan Meier curves showing time to statin discontinuation from initiation (years) for </w:t>
      </w:r>
      <w:r>
        <w:t>primary</w:t>
      </w:r>
      <w:r>
        <w:t xml:space="preserve"> prevention</w:t>
      </w:r>
    </w:p>
    <w:p w14:paraId="6E58704A" w14:textId="3727C0B4" w:rsidR="006F1FA5" w:rsidRDefault="006F1FA5" w:rsidP="00506EF8"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B189555" wp14:editId="12DDB33D">
                <wp:simplePos x="0" y="0"/>
                <wp:positionH relativeFrom="column">
                  <wp:posOffset>-278969</wp:posOffset>
                </wp:positionH>
                <wp:positionV relativeFrom="paragraph">
                  <wp:posOffset>123911</wp:posOffset>
                </wp:positionV>
                <wp:extent cx="9948674" cy="5855001"/>
                <wp:effectExtent l="0" t="0" r="0" b="0"/>
                <wp:wrapNone/>
                <wp:docPr id="1460109359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48674" cy="5855001"/>
                          <a:chOff x="0" y="0"/>
                          <a:chExt cx="9948674" cy="5855001"/>
                        </a:xfrm>
                      </wpg:grpSpPr>
                      <pic:pic xmlns:pic="http://schemas.openxmlformats.org/drawingml/2006/picture">
                        <pic:nvPicPr>
                          <pic:cNvPr id="849102815" name="Picture 26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494" y="0"/>
                            <a:ext cx="3083560" cy="2576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36744" name="Picture 24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65749" y="108488"/>
                            <a:ext cx="3082925" cy="2576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35938" name="Picture 20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78630" y="0"/>
                            <a:ext cx="3354070" cy="280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9925994" name="Picture 21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13681"/>
                            <a:ext cx="3518535" cy="294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74387" name="Picture 22" descr="A graph of different colore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26603" y="2913681"/>
                            <a:ext cx="3500120" cy="2926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CFA29" id="Group 27" o:spid="_x0000_s1026" style="position:absolute;margin-left:-21.95pt;margin-top:9.75pt;width:783.35pt;height:461pt;z-index:251676672" coordsize="99486,585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alt="A graph with numbers and lines&#10;&#10;Description automatically generated" style="position:absolute;left:464;width:30836;height:25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">
                  <v:imagedata r:id="rId9" o:title="A graph with numbers and lines&#10;&#10;Description automatically generated"/>
                </v:shape>
                <v:shape id="Picture 24" o:spid="_x0000_s1028" type="#_x0000_t75" alt="A graph with numbers and lines&#10;&#10;Description automatically generated" style="position:absolute;left:68657;top:1084;width:30829;height:257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">
                  <v:imagedata r:id="rId10" o:title="A graph with numbers and lines&#10;&#10;Description automatically generated"/>
                </v:shape>
                <v:shape id="Picture 20" o:spid="_x0000_s1029" type="#_x0000_t75" alt="A graph with numbers and lines&#10;&#10;Description automatically generated" style="position:absolute;left:33786;width:33541;height:28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">
                  <v:imagedata r:id="rId11" o:title="A graph with numbers and lines&#10;&#10;Description automatically generated"/>
                </v:shape>
                <v:shape id="Picture 21" o:spid="_x0000_s1030" type="#_x0000_t75" alt="A graph with numbers and lines&#10;&#10;Description automatically generated" style="position:absolute;top:29136;width:35185;height:29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">
                  <v:imagedata r:id="rId12" o:title="A graph with numbers and lines&#10;&#10;Description automatically generated"/>
                </v:shape>
                <v:shape id="Picture 22" o:spid="_x0000_s1031" type="#_x0000_t75" alt="A graph of different colored lines&#10;&#10;Description automatically generated" style="position:absolute;left:36266;top:29136;width:35001;height:292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">
                  <v:imagedata r:id="rId13" o:title="A graph of different colored lines&#10;&#10;Description automatically generated"/>
                </v:shape>
              </v:group>
            </w:pict>
          </mc:Fallback>
        </mc:AlternateContent>
      </w:r>
    </w:p>
    <w:p w14:paraId="7FCB5D3E" w14:textId="49FF55FE" w:rsidR="006F1FA5" w:rsidRDefault="006F1FA5" w:rsidP="00506EF8"/>
    <w:p w14:paraId="25D305E9" w14:textId="56E30280" w:rsidR="006F1FA5" w:rsidRDefault="006F1FA5" w:rsidP="00506EF8">
      <w:pPr>
        <w:sectPr w:rsidR="006F1FA5" w:rsidSect="00506EF8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2C63D402" w14:textId="59767901" w:rsidR="00506EF8" w:rsidRDefault="00506EF8" w:rsidP="00506EF8">
      <w:r>
        <w:lastRenderedPageBreak/>
        <w:t>Fi</w:t>
      </w:r>
      <w:r>
        <w:t xml:space="preserve">gure </w:t>
      </w:r>
      <w:r w:rsidR="00271A8D">
        <w:t>2</w:t>
      </w:r>
      <w:r>
        <w:t xml:space="preserve">. Kaplan Meier curves showing time to statin </w:t>
      </w:r>
      <w:r w:rsidR="002376B3">
        <w:t>discontinuation from initiation</w:t>
      </w:r>
      <w:r>
        <w:t xml:space="preserve"> </w:t>
      </w:r>
      <w:r w:rsidR="002376B3">
        <w:t>(</w:t>
      </w:r>
      <w:r>
        <w:t>years</w:t>
      </w:r>
      <w:r w:rsidR="002376B3">
        <w:t>)</w:t>
      </w:r>
      <w:r>
        <w:t xml:space="preserve"> for </w:t>
      </w:r>
      <w:r w:rsidR="002376B3">
        <w:t>secondary</w:t>
      </w:r>
      <w:r>
        <w:t xml:space="preserve"> prevention</w:t>
      </w:r>
    </w:p>
    <w:p w14:paraId="3019C9EE" w14:textId="43D009BB" w:rsidR="00506EF8" w:rsidRDefault="00506EF8"/>
    <w:p w14:paraId="72C36E5A" w14:textId="3ABDFBBA" w:rsidR="002376B3" w:rsidRDefault="002376B3"/>
    <w:p w14:paraId="2A885319" w14:textId="032135CE" w:rsidR="002376B3" w:rsidRDefault="00D337CE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C19CA9F" wp14:editId="5B061197">
                <wp:simplePos x="0" y="0"/>
                <wp:positionH relativeFrom="column">
                  <wp:posOffset>0</wp:posOffset>
                </wp:positionH>
                <wp:positionV relativeFrom="paragraph">
                  <wp:posOffset>94978</wp:posOffset>
                </wp:positionV>
                <wp:extent cx="9449072" cy="5329464"/>
                <wp:effectExtent l="0" t="0" r="0" b="5080"/>
                <wp:wrapNone/>
                <wp:docPr id="866769852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49072" cy="5329464"/>
                          <a:chOff x="0" y="0"/>
                          <a:chExt cx="9449072" cy="5329464"/>
                        </a:xfrm>
                      </wpg:grpSpPr>
                      <pic:pic xmlns:pic="http://schemas.openxmlformats.org/drawingml/2006/picture">
                        <pic:nvPicPr>
                          <pic:cNvPr id="1144118506" name="Picture 13" descr="A graph with numbers and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38257" y="76200"/>
                            <a:ext cx="2710815" cy="2265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5302481" name="Picture 15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4057" y="76200"/>
                            <a:ext cx="2840355" cy="237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2202173" name="Picture 17" descr="A graph with different colore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2884714"/>
                            <a:ext cx="2924810" cy="244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2160006" name="Picture 16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19400"/>
                            <a:ext cx="2931795" cy="2450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380705" name="Picture 18" descr="A graph with different colore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9486" y="0"/>
                            <a:ext cx="2799715" cy="2339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3B310" id="Group 19" o:spid="_x0000_s1026" style="position:absolute;margin-left:0;margin-top:7.5pt;width:744pt;height:419.65pt;z-index:251668480" coordsize="94490,532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">
                <v:shape id="Picture 13" o:spid="_x0000_s1027" type="#_x0000_t75" alt="A graph with numbers and a line&#10;&#10;Description automatically generated" style="position:absolute;left:67382;top:762;width:27108;height:226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">
                  <v:imagedata r:id="rId19" o:title="A graph with numbers and a line&#10;&#10;Description automatically generated"/>
                </v:shape>
                <v:shape id="Picture 15" o:spid="_x0000_s1028" type="#_x0000_t75" alt="A graph with numbers and lines&#10;&#10;Description automatically generated" style="position:absolute;left:36140;top:762;width:28404;height:23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">
                  <v:imagedata r:id="rId20" o:title="A graph with numbers and lines&#10;&#10;Description automatically generated"/>
                </v:shape>
                <v:shape id="Picture 17" o:spid="_x0000_s1029" type="#_x0000_t75" alt="A graph with different colored lines&#10;&#10;Description automatically generated" style="position:absolute;left:32766;top:28847;width:29248;height:244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">
                  <v:imagedata r:id="rId21" o:title="A graph with different colored lines&#10;&#10;Description automatically generated"/>
                </v:shape>
                <v:shape id="Picture 16" o:spid="_x0000_s1030" type="#_x0000_t75" alt="A graph with numbers and lines&#10;&#10;Description automatically generated" style="position:absolute;top:28194;width:29317;height:245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">
                  <v:imagedata r:id="rId22" o:title="A graph with numbers and lines&#10;&#10;Description automatically generated"/>
                </v:shape>
                <v:shape id="Picture 18" o:spid="_x0000_s1031" type="#_x0000_t75" alt="A graph with different colored lines&#10;&#10;Description automatically generated" style="position:absolute;left:2394;width:27998;height:233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">
                  <v:imagedata r:id="rId23" o:title="A graph with different colored lines&#10;&#10;Description automatically generated"/>
                </v:shape>
              </v:group>
            </w:pict>
          </mc:Fallback>
        </mc:AlternateContent>
      </w:r>
    </w:p>
    <w:p w14:paraId="36613058" w14:textId="1FCD4EDE" w:rsidR="002376B3" w:rsidRDefault="002376B3">
      <w:pPr>
        <w:sectPr w:rsidR="002376B3" w:rsidSect="00506EF8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47E64D50" w14:textId="5B7AA2CA" w:rsidR="00BC425F" w:rsidRDefault="00506EF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07EBD5A" wp14:editId="46802E36">
                <wp:simplePos x="0" y="0"/>
                <wp:positionH relativeFrom="column">
                  <wp:posOffset>329609</wp:posOffset>
                </wp:positionH>
                <wp:positionV relativeFrom="paragraph">
                  <wp:posOffset>350874</wp:posOffset>
                </wp:positionV>
                <wp:extent cx="7703348" cy="6007012"/>
                <wp:effectExtent l="0" t="0" r="5715" b="635"/>
                <wp:wrapNone/>
                <wp:docPr id="174571786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348" cy="6007012"/>
                          <a:chOff x="0" y="0"/>
                          <a:chExt cx="7703348" cy="6007012"/>
                        </a:xfrm>
                      </wpg:grpSpPr>
                      <pic:pic xmlns:pic="http://schemas.openxmlformats.org/drawingml/2006/picture">
                        <pic:nvPicPr>
                          <pic:cNvPr id="637096359" name="Picture 2" descr="A graph with numbers and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04168" y="2998382"/>
                            <a:ext cx="3599180" cy="3008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013733" name="Picture 1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240" cy="277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331117" name="Picture 3" descr="A graph with numbers and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48717" y="0"/>
                            <a:ext cx="3351530" cy="2801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6173919" name="Picture 4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796" y="2998382"/>
                            <a:ext cx="3423285" cy="2861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07C6CB" id="Group 5" o:spid="_x0000_s1026" style="position:absolute;margin-left:25.95pt;margin-top:27.65pt;width:606.55pt;height:473pt;z-index:251656192" coordsize="77033,600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">
                <v:shape id="Picture 2" o:spid="_x0000_s1027" type="#_x0000_t75" alt="A graph with numbers and a line&#10;&#10;Description automatically generated" style="position:absolute;left:41041;top:29983;width:35992;height:300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">
                  <v:imagedata r:id="rId28" o:title="A graph with numbers and a line&#10;&#10;Description automatically generated"/>
                </v:shape>
                <v:shape id="Picture 1" o:spid="_x0000_s1028" type="#_x0000_t75" alt="A graph with numbers and lines&#10;&#10;Description automatically generated" style="position:absolute;width:33172;height:277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">
                  <v:imagedata r:id="rId29" o:title="A graph with numbers and lines&#10;&#10;Description automatically generated"/>
                </v:shape>
                <v:shape id="Picture 3" o:spid="_x0000_s1029" type="#_x0000_t75" alt="A graph with numbers and a line&#10;&#10;Description automatically generated" style="position:absolute;left:43487;width:33515;height:280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">
                  <v:imagedata r:id="rId30" o:title="A graph with numbers and a line&#10;&#10;Description automatically generated"/>
                </v:shape>
                <v:shape id="Picture 4" o:spid="_x0000_s1030" type="#_x0000_t75" alt="A graph with numbers and lines&#10;&#10;Description automatically generated" style="position:absolute;left:637;top:29983;width:34233;height:286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">
                  <v:imagedata r:id="rId31" o:title="A graph with numbers and lines&#10;&#10;Description automatically generated"/>
                </v:shape>
              </v:group>
            </w:pict>
          </mc:Fallback>
        </mc:AlternateContent>
      </w:r>
      <w:r>
        <w:t xml:space="preserve">Figure </w:t>
      </w:r>
      <w:r w:rsidR="00271A8D">
        <w:t>3</w:t>
      </w:r>
      <w:r>
        <w:t>. Kaplan Meier curves showing time to statin reinitiation in years for primary prevention</w:t>
      </w:r>
    </w:p>
    <w:p w14:paraId="2B1450C4" w14:textId="77777777" w:rsidR="00506EF8" w:rsidRDefault="00506EF8"/>
    <w:p w14:paraId="3EF80704" w14:textId="77777777" w:rsidR="00506EF8" w:rsidRDefault="00506EF8"/>
    <w:p w14:paraId="328E3098" w14:textId="77777777" w:rsidR="00506EF8" w:rsidRDefault="00506EF8"/>
    <w:p w14:paraId="3BD7BFAC" w14:textId="77777777" w:rsidR="00506EF8" w:rsidRDefault="00506EF8"/>
    <w:p w14:paraId="7AE18675" w14:textId="77777777" w:rsidR="00506EF8" w:rsidRDefault="00506EF8"/>
    <w:p w14:paraId="70E8A116" w14:textId="77777777" w:rsidR="00506EF8" w:rsidRDefault="00506EF8"/>
    <w:p w14:paraId="5E868373" w14:textId="77777777" w:rsidR="00506EF8" w:rsidRDefault="00506EF8"/>
    <w:p w14:paraId="303ED2AA" w14:textId="77777777" w:rsidR="00506EF8" w:rsidRDefault="00506EF8"/>
    <w:p w14:paraId="18C767DE" w14:textId="77777777" w:rsidR="00506EF8" w:rsidRDefault="00506EF8"/>
    <w:p w14:paraId="5606A811" w14:textId="77777777" w:rsidR="00506EF8" w:rsidRDefault="00506EF8"/>
    <w:p w14:paraId="077B5093" w14:textId="77777777" w:rsidR="00506EF8" w:rsidRDefault="00506EF8"/>
    <w:p w14:paraId="39A89BA2" w14:textId="77777777" w:rsidR="00506EF8" w:rsidRDefault="00506EF8"/>
    <w:p w14:paraId="5E8832BB" w14:textId="77777777" w:rsidR="00506EF8" w:rsidRDefault="00506EF8"/>
    <w:p w14:paraId="2074E5E5" w14:textId="77777777" w:rsidR="00506EF8" w:rsidRDefault="00506EF8"/>
    <w:p w14:paraId="1A7AA97C" w14:textId="77777777" w:rsidR="00506EF8" w:rsidRDefault="00506EF8"/>
    <w:p w14:paraId="0BB76E8B" w14:textId="77777777" w:rsidR="00506EF8" w:rsidRDefault="00506EF8"/>
    <w:p w14:paraId="21C80994" w14:textId="77777777" w:rsidR="00506EF8" w:rsidRDefault="00506EF8"/>
    <w:p w14:paraId="13E0FBE6" w14:textId="77777777" w:rsidR="00506EF8" w:rsidRDefault="00506EF8"/>
    <w:p w14:paraId="78949366" w14:textId="77777777" w:rsidR="00506EF8" w:rsidRDefault="00506EF8"/>
    <w:p w14:paraId="300E74FC" w14:textId="77777777" w:rsidR="00506EF8" w:rsidRDefault="00506EF8"/>
    <w:p w14:paraId="71E98EB9" w14:textId="77777777" w:rsidR="00506EF8" w:rsidRDefault="00506EF8"/>
    <w:p w14:paraId="50F0EACB" w14:textId="77777777" w:rsidR="00506EF8" w:rsidRDefault="00506EF8"/>
    <w:p w14:paraId="65DDB8D8" w14:textId="77777777" w:rsidR="00506EF8" w:rsidRDefault="00506EF8"/>
    <w:p w14:paraId="26F9BEE5" w14:textId="77777777" w:rsidR="00506EF8" w:rsidRDefault="00506EF8"/>
    <w:p w14:paraId="37EEFD17" w14:textId="77777777" w:rsidR="00506EF8" w:rsidRDefault="00506EF8"/>
    <w:p w14:paraId="771D8EB5" w14:textId="77777777" w:rsidR="00506EF8" w:rsidRDefault="00506EF8"/>
    <w:p w14:paraId="3646F6BD" w14:textId="77777777" w:rsidR="00506EF8" w:rsidRDefault="00506EF8"/>
    <w:p w14:paraId="20038CE8" w14:textId="77777777" w:rsidR="00506EF8" w:rsidRDefault="00506EF8"/>
    <w:p w14:paraId="47CE7C45" w14:textId="77777777" w:rsidR="00506EF8" w:rsidRDefault="00506EF8"/>
    <w:p w14:paraId="6075A7A6" w14:textId="77777777" w:rsidR="002376B3" w:rsidRDefault="002376B3" w:rsidP="00506EF8">
      <w:pPr>
        <w:sectPr w:rsidR="002376B3" w:rsidSect="00506EF8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35E55D0" w14:textId="1F8F7F97" w:rsidR="00506EF8" w:rsidRDefault="00506EF8" w:rsidP="00506EF8">
      <w:r>
        <w:lastRenderedPageBreak/>
        <w:t xml:space="preserve">Figure </w:t>
      </w:r>
      <w:r w:rsidR="00271A8D">
        <w:t>4</w:t>
      </w:r>
      <w:r>
        <w:t xml:space="preserve">. Kaplan Meier curves showing time to statin reinitiation in years for </w:t>
      </w:r>
      <w:r>
        <w:t xml:space="preserve">secondary </w:t>
      </w:r>
      <w:r>
        <w:t>prevention</w:t>
      </w:r>
    </w:p>
    <w:p w14:paraId="12F9BCD1" w14:textId="2509C630" w:rsidR="00506EF8" w:rsidRDefault="00506EF8" w:rsidP="00506EF8"/>
    <w:p w14:paraId="0F287208" w14:textId="6EC27956" w:rsidR="00506EF8" w:rsidRDefault="002376B3" w:rsidP="00506EF8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5B5BE38" wp14:editId="3E79A043">
                <wp:simplePos x="0" y="0"/>
                <wp:positionH relativeFrom="column">
                  <wp:posOffset>-382772</wp:posOffset>
                </wp:positionH>
                <wp:positionV relativeFrom="paragraph">
                  <wp:posOffset>127620</wp:posOffset>
                </wp:positionV>
                <wp:extent cx="10069003" cy="5602989"/>
                <wp:effectExtent l="0" t="0" r="2540" b="0"/>
                <wp:wrapNone/>
                <wp:docPr id="31967943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9003" cy="5602989"/>
                          <a:chOff x="0" y="0"/>
                          <a:chExt cx="10069003" cy="5602989"/>
                        </a:xfrm>
                      </wpg:grpSpPr>
                      <pic:pic xmlns:pic="http://schemas.openxmlformats.org/drawingml/2006/picture">
                        <pic:nvPicPr>
                          <pic:cNvPr id="2084494894" name="Picture 6" descr="A graph with numbers and lin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53693" y="53163"/>
                            <a:ext cx="3115310" cy="260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552437" name="Picture 7" descr="A graph of a number of peopl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591" y="95693"/>
                            <a:ext cx="2976245" cy="2487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390903" name="Picture 8" descr="A graph with numbers and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09014"/>
                            <a:ext cx="3103245" cy="259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84497" name="Picture 9" descr="A graph with numbers and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53293" y="3009014"/>
                            <a:ext cx="2984500" cy="2494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2636414" name="Picture 10" descr="A graph with a li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6967" y="0"/>
                            <a:ext cx="3093085" cy="2585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AAF9D6" id="Group 12" o:spid="_x0000_s1026" style="position:absolute;margin-left:-30.15pt;margin-top:10.05pt;width:792.85pt;height:441.2pt;z-index:251662336" coordsize="100690,560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">
                <v:shape id="Picture 6" o:spid="_x0000_s1027" type="#_x0000_t75" alt="A graph with numbers and lines&#10;&#10;Description automatically generated" style="position:absolute;left:69536;top:531;width:31154;height:260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">
                  <v:imagedata r:id="rId37" o:title="A graph with numbers and lines&#10;&#10;Description automatically generated"/>
                </v:shape>
                <v:shape id="Picture 7" o:spid="_x0000_s1028" type="#_x0000_t75" alt="A graph of a number of people&#10;&#10;Description automatically generated with medium confidence" style="position:absolute;left:1275;top:956;width:29763;height:248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">
                  <v:imagedata r:id="rId38" o:title="A graph of a number of people&#10;&#10;Description automatically generated with medium confidence"/>
                </v:shape>
                <v:shape id="Picture 8" o:spid="_x0000_s1029" type="#_x0000_t75" alt="A graph with numbers and a line&#10;&#10;Description automatically generated" style="position:absolute;top:30090;width:31032;height:259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">
                  <v:imagedata r:id="rId39" o:title="A graph with numbers and a line&#10;&#10;Description automatically generated"/>
                </v:shape>
                <v:shape id="Picture 9" o:spid="_x0000_s1030" type="#_x0000_t75" alt="A graph with numbers and a line&#10;&#10;Description automatically generated" style="position:absolute;left:37532;top:30090;width:29845;height:249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">
                  <v:imagedata r:id="rId40" o:title="A graph with numbers and a line&#10;&#10;Description automatically generated"/>
                </v:shape>
                <v:shape id="Picture 10" o:spid="_x0000_s1031" type="#_x0000_t75" alt="A graph with a line&#10;&#10;Description automatically generated" style="position:absolute;left:36469;width:30931;height:258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">
                  <v:imagedata r:id="rId41" o:title="A graph with a line&#10;&#10;Description automatically generated"/>
                </v:shape>
              </v:group>
            </w:pict>
          </mc:Fallback>
        </mc:AlternateContent>
      </w:r>
    </w:p>
    <w:p w14:paraId="7F4EF6C8" w14:textId="73008924" w:rsidR="00506EF8" w:rsidRDefault="00506EF8"/>
    <w:p w14:paraId="3B27F94A" w14:textId="598A5E78" w:rsidR="00506EF8" w:rsidRDefault="00506EF8"/>
    <w:p w14:paraId="3B7EA9B8" w14:textId="39F34351" w:rsidR="00506EF8" w:rsidRDefault="00506EF8"/>
    <w:p w14:paraId="461C3A84" w14:textId="41B9D425" w:rsidR="00506EF8" w:rsidRDefault="00506EF8"/>
    <w:sectPr w:rsidR="00506EF8" w:rsidSect="002376B3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F8"/>
    <w:rsid w:val="00004980"/>
    <w:rsid w:val="000573F4"/>
    <w:rsid w:val="00090304"/>
    <w:rsid w:val="001F2CA5"/>
    <w:rsid w:val="001F37EF"/>
    <w:rsid w:val="00207CC2"/>
    <w:rsid w:val="002376B3"/>
    <w:rsid w:val="0025343C"/>
    <w:rsid w:val="00271A8D"/>
    <w:rsid w:val="002B50A0"/>
    <w:rsid w:val="00377A34"/>
    <w:rsid w:val="00486FB9"/>
    <w:rsid w:val="004B6A21"/>
    <w:rsid w:val="00506EF8"/>
    <w:rsid w:val="00523C65"/>
    <w:rsid w:val="00547951"/>
    <w:rsid w:val="005946FD"/>
    <w:rsid w:val="005D30CD"/>
    <w:rsid w:val="00642061"/>
    <w:rsid w:val="0067435A"/>
    <w:rsid w:val="00690B97"/>
    <w:rsid w:val="006D125E"/>
    <w:rsid w:val="006F1FA5"/>
    <w:rsid w:val="007971B0"/>
    <w:rsid w:val="007C1553"/>
    <w:rsid w:val="00812A97"/>
    <w:rsid w:val="00824384"/>
    <w:rsid w:val="008428E5"/>
    <w:rsid w:val="009E523A"/>
    <w:rsid w:val="00A83CB9"/>
    <w:rsid w:val="00A90AB6"/>
    <w:rsid w:val="00AD6B82"/>
    <w:rsid w:val="00B43181"/>
    <w:rsid w:val="00BA3A55"/>
    <w:rsid w:val="00BC425F"/>
    <w:rsid w:val="00BC48B4"/>
    <w:rsid w:val="00C116F1"/>
    <w:rsid w:val="00C77351"/>
    <w:rsid w:val="00D337CE"/>
    <w:rsid w:val="00D6769A"/>
    <w:rsid w:val="00D77D0D"/>
    <w:rsid w:val="00E03A32"/>
    <w:rsid w:val="00E259AD"/>
    <w:rsid w:val="00F1696E"/>
    <w:rsid w:val="00F22C14"/>
    <w:rsid w:val="00FB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A7020"/>
  <w15:chartTrackingRefBased/>
  <w15:docId w15:val="{6A2D2D15-2230-2943-9731-F24BD428B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Muzambi, Rutendo</cp:lastModifiedBy>
  <cp:revision>6</cp:revision>
  <dcterms:created xsi:type="dcterms:W3CDTF">2024-10-31T17:23:00Z</dcterms:created>
  <dcterms:modified xsi:type="dcterms:W3CDTF">2024-10-31T18:05:00Z</dcterms:modified>
</cp:coreProperties>
</file>